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0B72CE" w14:textId="77777777" w:rsidR="00394A6D" w:rsidRDefault="00EB1A5A">
      <w:pPr>
        <w:pStyle w:val="Title"/>
      </w:pPr>
      <w:r>
        <w:t>Zachary Smith</w:t>
      </w:r>
    </w:p>
    <w:p w14:paraId="4C4032DC" w14:textId="77777777" w:rsidR="00394A6D" w:rsidRDefault="00EB1A5A">
      <w:r>
        <w:t>4435 Dyer Avenue, Louisville, KY 40213</w:t>
      </w:r>
      <w:r w:rsidR="007D00B3">
        <w:t> | </w:t>
      </w:r>
      <w:r>
        <w:t>(502)-457-0442</w:t>
      </w:r>
      <w:r w:rsidR="007D00B3">
        <w:t> | </w:t>
      </w:r>
      <w:r>
        <w:t>zrsmit04@louisville.edu</w:t>
      </w:r>
    </w:p>
    <w:sdt>
      <w:sdtPr>
        <w:id w:val="1513793667"/>
        <w:placeholder>
          <w:docPart w:val="69E37A6FF3BE4485A645622CE3ED5F69"/>
        </w:placeholder>
        <w:temporary/>
        <w:showingPlcHdr/>
        <w15:appearance w15:val="hidden"/>
      </w:sdtPr>
      <w:sdtEndPr/>
      <w:sdtContent>
        <w:p w14:paraId="677FBCC6" w14:textId="77777777" w:rsidR="00394A6D" w:rsidRDefault="007D00B3">
          <w:pPr>
            <w:pStyle w:val="Heading1"/>
          </w:pPr>
          <w:r>
            <w:t>Education</w:t>
          </w:r>
        </w:p>
      </w:sdtContent>
    </w:sdt>
    <w:p w14:paraId="2A79F0A4" w14:textId="77777777" w:rsidR="00394A6D" w:rsidRDefault="00EB1A5A">
      <w:pPr>
        <w:pStyle w:val="Heading2"/>
      </w:pPr>
      <w:r>
        <w:t>Bachelor of Science in business administration</w:t>
      </w:r>
      <w:r w:rsidR="007D00B3">
        <w:t> | </w:t>
      </w:r>
      <w:r w:rsidR="00D01E0F">
        <w:t>may 2019</w:t>
      </w:r>
      <w:r w:rsidR="007D00B3">
        <w:t> | </w:t>
      </w:r>
      <w:r>
        <w:t>university of louisville</w:t>
      </w:r>
    </w:p>
    <w:p w14:paraId="23118EF5" w14:textId="4C669AEA" w:rsidR="00394A6D" w:rsidRDefault="007D00B3">
      <w:pPr>
        <w:pStyle w:val="ListBullet"/>
      </w:pPr>
      <w:r>
        <w:t xml:space="preserve">Major: </w:t>
      </w:r>
      <w:r w:rsidR="00EB1A5A">
        <w:t>Computer Information Systems</w:t>
      </w:r>
    </w:p>
    <w:p w14:paraId="1751E850" w14:textId="6C978830" w:rsidR="005F46BA" w:rsidRDefault="005F46BA">
      <w:pPr>
        <w:pStyle w:val="ListBullet"/>
      </w:pPr>
      <w:r>
        <w:t>Concentration: Information Security</w:t>
      </w:r>
      <w:bookmarkStart w:id="0" w:name="_GoBack"/>
      <w:bookmarkEnd w:id="0"/>
    </w:p>
    <w:p w14:paraId="73A61C80" w14:textId="1AD4E474" w:rsidR="00EB1A5A" w:rsidRDefault="007D00B3" w:rsidP="00EB1A5A">
      <w:pPr>
        <w:pStyle w:val="ListBullet"/>
      </w:pPr>
      <w:r>
        <w:t xml:space="preserve">Related coursework: </w:t>
      </w:r>
      <w:r w:rsidR="00203A33">
        <w:t>Information Technology Ethics, Software Development, Database Management</w:t>
      </w:r>
      <w:r w:rsidR="003E6A13">
        <w:t>, Business Communication</w:t>
      </w:r>
      <w:r w:rsidR="00157758">
        <w:t>, Database Management, Systems Analysis and Design</w:t>
      </w:r>
    </w:p>
    <w:sdt>
      <w:sdtPr>
        <w:id w:val="495469907"/>
        <w:placeholder>
          <w:docPart w:val="53806B1CC72B4E758573130FB9952914"/>
        </w:placeholder>
        <w:temporary/>
        <w:showingPlcHdr/>
        <w15:appearance w15:val="hidden"/>
      </w:sdtPr>
      <w:sdtEndPr/>
      <w:sdtContent>
        <w:p w14:paraId="46A04FFD" w14:textId="77777777" w:rsidR="00394A6D" w:rsidRDefault="007D00B3">
          <w:pPr>
            <w:pStyle w:val="Heading1"/>
          </w:pPr>
          <w:r>
            <w:t>Skills &amp; Abilities</w:t>
          </w:r>
        </w:p>
      </w:sdtContent>
    </w:sdt>
    <w:p w14:paraId="0F296F8F" w14:textId="77777777" w:rsidR="00394A6D" w:rsidRDefault="00203A33">
      <w:pPr>
        <w:pStyle w:val="Heading2"/>
      </w:pPr>
      <w:r>
        <w:t>information technology</w:t>
      </w:r>
    </w:p>
    <w:p w14:paraId="6785BC8E" w14:textId="77777777" w:rsidR="0070571C" w:rsidRDefault="0070571C">
      <w:pPr>
        <w:pStyle w:val="ListBullet"/>
        <w:sectPr w:rsidR="0070571C">
          <w:footerReference w:type="default" r:id="rId8"/>
          <w:pgSz w:w="12240" w:h="15840"/>
          <w:pgMar w:top="1296" w:right="1440" w:bottom="1440" w:left="1440" w:header="720" w:footer="720" w:gutter="0"/>
          <w:pgNumType w:start="0"/>
          <w:cols w:space="720"/>
          <w:titlePg/>
          <w:docGrid w:linePitch="360"/>
        </w:sectPr>
      </w:pPr>
      <w:bookmarkStart w:id="1" w:name="_Hlk479335337"/>
    </w:p>
    <w:p w14:paraId="43A981D6" w14:textId="44E02F5C" w:rsidR="00394A6D" w:rsidRDefault="0051511D">
      <w:pPr>
        <w:pStyle w:val="ListBullet"/>
      </w:pPr>
      <w:r>
        <w:t>Microsoft Office Suite</w:t>
      </w:r>
    </w:p>
    <w:bookmarkEnd w:id="1"/>
    <w:p w14:paraId="58E6D41E" w14:textId="77777777" w:rsidR="00203A33" w:rsidRPr="00203A33" w:rsidRDefault="003E6A13" w:rsidP="00203A33">
      <w:pPr>
        <w:pStyle w:val="ListBullet"/>
      </w:pPr>
      <w:r>
        <w:t>Microsoft Project</w:t>
      </w:r>
    </w:p>
    <w:p w14:paraId="2A6479E3" w14:textId="00C960BC" w:rsidR="0051511D" w:rsidRDefault="00203A33">
      <w:pPr>
        <w:pStyle w:val="ListBullet"/>
      </w:pPr>
      <w:r>
        <w:t>Visual Studio</w:t>
      </w:r>
    </w:p>
    <w:p w14:paraId="4890C17F" w14:textId="4FEEEDCB" w:rsidR="0070571C" w:rsidRDefault="0070571C">
      <w:pPr>
        <w:pStyle w:val="ListBullet"/>
      </w:pPr>
      <w:r>
        <w:t>Visio</w:t>
      </w:r>
    </w:p>
    <w:p w14:paraId="1C255FF0" w14:textId="43984D74" w:rsidR="0070571C" w:rsidRDefault="0070571C">
      <w:pPr>
        <w:pStyle w:val="ListBullet"/>
      </w:pPr>
      <w:r>
        <w:t>SQL Server Management Studio</w:t>
      </w:r>
    </w:p>
    <w:p w14:paraId="6BA4BE06" w14:textId="6BC212BE" w:rsidR="00394A6D" w:rsidRDefault="00485D0D" w:rsidP="0051511D">
      <w:pPr>
        <w:pStyle w:val="ListBullet"/>
      </w:pPr>
      <w:r>
        <w:t>Windows</w:t>
      </w:r>
    </w:p>
    <w:p w14:paraId="0F55FF1C" w14:textId="39E4276D" w:rsidR="0070571C" w:rsidRDefault="0070571C" w:rsidP="0051511D">
      <w:pPr>
        <w:pStyle w:val="ListBullet"/>
      </w:pPr>
      <w:r>
        <w:t>C#</w:t>
      </w:r>
    </w:p>
    <w:p w14:paraId="78DC6AA7" w14:textId="49D2E2F4" w:rsidR="0070571C" w:rsidRDefault="0070571C" w:rsidP="0051511D">
      <w:pPr>
        <w:pStyle w:val="ListBullet"/>
      </w:pPr>
      <w:r>
        <w:t>SQL</w:t>
      </w:r>
    </w:p>
    <w:p w14:paraId="3A597B7D" w14:textId="7630921A" w:rsidR="0070571C" w:rsidRDefault="0070571C" w:rsidP="0051511D">
      <w:pPr>
        <w:pStyle w:val="ListBullet"/>
      </w:pPr>
      <w:r>
        <w:t>HTML</w:t>
      </w:r>
    </w:p>
    <w:p w14:paraId="4061D5B9" w14:textId="38A050BD" w:rsidR="0070571C" w:rsidRDefault="0070571C" w:rsidP="0051511D">
      <w:pPr>
        <w:pStyle w:val="ListBullet"/>
      </w:pPr>
      <w:r>
        <w:t>CSS</w:t>
      </w:r>
    </w:p>
    <w:p w14:paraId="4F77DD4B" w14:textId="77777777" w:rsidR="0070571C" w:rsidRDefault="0070571C">
      <w:pPr>
        <w:pStyle w:val="Heading2"/>
        <w:sectPr w:rsidR="0070571C" w:rsidSect="0070571C">
          <w:type w:val="continuous"/>
          <w:pgSz w:w="12240" w:h="15840"/>
          <w:pgMar w:top="1296" w:right="1440" w:bottom="1440" w:left="1440" w:header="720" w:footer="720" w:gutter="0"/>
          <w:pgNumType w:start="0"/>
          <w:cols w:num="2" w:space="720"/>
          <w:titlePg/>
          <w:docGrid w:linePitch="360"/>
        </w:sectPr>
      </w:pPr>
    </w:p>
    <w:sdt>
      <w:sdtPr>
        <w:id w:val="1408421060"/>
        <w:placeholder>
          <w:docPart w:val="1A2CECED258041BE9B0C6B7C755C5F9C"/>
        </w:placeholder>
        <w:temporary/>
        <w:showingPlcHdr/>
        <w15:appearance w15:val="hidden"/>
      </w:sdtPr>
      <w:sdtEndPr/>
      <w:sdtContent>
        <w:p w14:paraId="2A1ACDBD" w14:textId="109F6F27" w:rsidR="00394A6D" w:rsidRDefault="007D00B3">
          <w:pPr>
            <w:pStyle w:val="Heading2"/>
          </w:pPr>
          <w:r>
            <w:t>Communication</w:t>
          </w:r>
        </w:p>
      </w:sdtContent>
    </w:sdt>
    <w:p w14:paraId="61539251" w14:textId="70114738" w:rsidR="00394A6D" w:rsidRDefault="0051511D">
      <w:pPr>
        <w:pStyle w:val="ListBullet"/>
      </w:pPr>
      <w:r>
        <w:t>Excellent written and verbal communication skills.</w:t>
      </w:r>
    </w:p>
    <w:p w14:paraId="61E635D7" w14:textId="0CD133D0" w:rsidR="00157758" w:rsidRDefault="00157758">
      <w:pPr>
        <w:pStyle w:val="ListBullet"/>
      </w:pPr>
      <w:r>
        <w:t>Strong background in customer service.</w:t>
      </w:r>
    </w:p>
    <w:sdt>
      <w:sdtPr>
        <w:id w:val="-519467818"/>
        <w:placeholder>
          <w:docPart w:val="3179CF3D9D7947E4B878B97E1295EFB3"/>
        </w:placeholder>
        <w:temporary/>
        <w:showingPlcHdr/>
        <w15:appearance w15:val="hidden"/>
      </w:sdtPr>
      <w:sdtEndPr/>
      <w:sdtContent>
        <w:p w14:paraId="5E211247" w14:textId="77777777" w:rsidR="00394A6D" w:rsidRDefault="007D00B3">
          <w:pPr>
            <w:pStyle w:val="Heading2"/>
          </w:pPr>
          <w:r>
            <w:t>Leadership</w:t>
          </w:r>
        </w:p>
      </w:sdtContent>
    </w:sdt>
    <w:p w14:paraId="35C71A5D" w14:textId="77777777" w:rsidR="00394A6D" w:rsidRDefault="0051511D">
      <w:pPr>
        <w:pStyle w:val="ListBullet"/>
      </w:pPr>
      <w:r>
        <w:t>Proficient in leading small teams to achieve goals and meet deadlines.</w:t>
      </w:r>
    </w:p>
    <w:p w14:paraId="324B4331" w14:textId="52593A1D" w:rsidR="00394A6D" w:rsidRDefault="008457E9">
      <w:pPr>
        <w:pStyle w:val="Heading1"/>
      </w:pPr>
      <w:sdt>
        <w:sdtPr>
          <w:id w:val="1494989950"/>
          <w:placeholder>
            <w:docPart w:val="7DC68ED1C96A4412AF118D51367E5459"/>
          </w:placeholder>
          <w:temporary/>
          <w:showingPlcHdr/>
          <w15:appearance w15:val="hidden"/>
        </w:sdtPr>
        <w:sdtEndPr/>
        <w:sdtContent>
          <w:r w:rsidR="007D00B3">
            <w:t>Experience</w:t>
          </w:r>
        </w:sdtContent>
      </w:sdt>
    </w:p>
    <w:p w14:paraId="4D0B5883" w14:textId="5B2FD9AB" w:rsidR="00157758" w:rsidRPr="00F450C7" w:rsidRDefault="00157758" w:rsidP="00157758">
      <w:pPr>
        <w:keepNext/>
        <w:keepLines/>
        <w:spacing w:before="200" w:after="120"/>
        <w:outlineLvl w:val="1"/>
        <w:rPr>
          <w:rFonts w:asciiTheme="majorHAnsi" w:eastAsiaTheme="majorEastAsia" w:hAnsiTheme="majorHAnsi" w:cstheme="majorBidi"/>
          <w:b/>
          <w:caps/>
          <w:color w:val="191919" w:themeColor="background2" w:themeShade="1A"/>
          <w:szCs w:val="26"/>
        </w:rPr>
      </w:pPr>
      <w:r>
        <w:rPr>
          <w:rFonts w:asciiTheme="majorHAnsi" w:eastAsiaTheme="majorEastAsia" w:hAnsiTheme="majorHAnsi" w:cstheme="majorBidi"/>
          <w:b/>
          <w:caps/>
          <w:color w:val="191919" w:themeColor="background2" w:themeShade="1A"/>
          <w:szCs w:val="26"/>
        </w:rPr>
        <w:t>Enterprise Helpdesk Technician | Advanced Business solutions | 5/2017 – present</w:t>
      </w:r>
    </w:p>
    <w:p w14:paraId="474F66B1" w14:textId="78B968BE" w:rsidR="00157758" w:rsidRDefault="00157758" w:rsidP="00157758">
      <w:pPr>
        <w:pStyle w:val="ListBullet"/>
      </w:pPr>
      <w:r>
        <w:t xml:space="preserve">Troubleshoot software </w:t>
      </w:r>
      <w:r w:rsidR="0070571C">
        <w:t xml:space="preserve">and hardware </w:t>
      </w:r>
      <w:r>
        <w:t>both over the phone and in person.</w:t>
      </w:r>
    </w:p>
    <w:p w14:paraId="202F28B4" w14:textId="02BDAEE5" w:rsidR="00157758" w:rsidRDefault="00157758" w:rsidP="00157758">
      <w:pPr>
        <w:pStyle w:val="ListBullet"/>
      </w:pPr>
      <w:r>
        <w:t>Manage small team projects.</w:t>
      </w:r>
    </w:p>
    <w:p w14:paraId="41EB26A9" w14:textId="759EB146" w:rsidR="00157758" w:rsidRPr="00F450C7" w:rsidRDefault="00157758" w:rsidP="00157758">
      <w:pPr>
        <w:pStyle w:val="ListBullet"/>
      </w:pPr>
      <w:r>
        <w:t>Create and distribute weekly phone reports for enterprise helpdesk.</w:t>
      </w:r>
    </w:p>
    <w:p w14:paraId="44174DAA" w14:textId="34AAC281" w:rsidR="00157758" w:rsidRDefault="00157758" w:rsidP="00157758">
      <w:pPr>
        <w:pStyle w:val="ListBullet"/>
      </w:pPr>
      <w:r w:rsidRPr="00F450C7">
        <w:t>Provide excellent customer service both other the phone and in person.</w:t>
      </w:r>
    </w:p>
    <w:p w14:paraId="0C5D8DBD" w14:textId="7840FC05" w:rsidR="00F450C7" w:rsidRPr="00F450C7" w:rsidRDefault="00F450C7" w:rsidP="00F450C7">
      <w:pPr>
        <w:keepNext/>
        <w:keepLines/>
        <w:spacing w:before="200" w:after="120"/>
        <w:outlineLvl w:val="1"/>
        <w:rPr>
          <w:rFonts w:asciiTheme="majorHAnsi" w:eastAsiaTheme="majorEastAsia" w:hAnsiTheme="majorHAnsi" w:cstheme="majorBidi"/>
          <w:b/>
          <w:caps/>
          <w:color w:val="191919" w:themeColor="background2" w:themeShade="1A"/>
          <w:szCs w:val="26"/>
        </w:rPr>
      </w:pPr>
      <w:r>
        <w:rPr>
          <w:rFonts w:asciiTheme="majorHAnsi" w:eastAsiaTheme="majorEastAsia" w:hAnsiTheme="majorHAnsi" w:cstheme="majorBidi"/>
          <w:b/>
          <w:caps/>
          <w:color w:val="191919" w:themeColor="background2" w:themeShade="1A"/>
          <w:szCs w:val="26"/>
        </w:rPr>
        <w:t xml:space="preserve">Delivery Driver | Papa johns | 12/2016 – </w:t>
      </w:r>
      <w:r w:rsidR="00157758">
        <w:rPr>
          <w:rFonts w:asciiTheme="majorHAnsi" w:eastAsiaTheme="majorEastAsia" w:hAnsiTheme="majorHAnsi" w:cstheme="majorBidi"/>
          <w:b/>
          <w:caps/>
          <w:color w:val="191919" w:themeColor="background2" w:themeShade="1A"/>
          <w:szCs w:val="26"/>
        </w:rPr>
        <w:t>4/2017</w:t>
      </w:r>
    </w:p>
    <w:p w14:paraId="7C134474" w14:textId="77777777" w:rsidR="00F450C7" w:rsidRPr="00F450C7" w:rsidRDefault="00F450C7" w:rsidP="00F450C7">
      <w:pPr>
        <w:pStyle w:val="ListBullet"/>
      </w:pPr>
      <w:r w:rsidRPr="00F450C7">
        <w:t>Accurately take payments from customers and provide change.</w:t>
      </w:r>
    </w:p>
    <w:p w14:paraId="0A360A35" w14:textId="77777777" w:rsidR="00F450C7" w:rsidRDefault="00F450C7" w:rsidP="00F450C7">
      <w:pPr>
        <w:pStyle w:val="ListBullet"/>
      </w:pPr>
      <w:r w:rsidRPr="00F450C7">
        <w:t>Provide excellent customer service both other the phone and in person.</w:t>
      </w:r>
    </w:p>
    <w:p w14:paraId="563254AA" w14:textId="77777777" w:rsidR="00394A6D" w:rsidRDefault="007030C0">
      <w:pPr>
        <w:pStyle w:val="Heading2"/>
      </w:pPr>
      <w:r>
        <w:t>Package Handler</w:t>
      </w:r>
      <w:r w:rsidR="007D00B3">
        <w:t> | </w:t>
      </w:r>
      <w:r>
        <w:t>UPS</w:t>
      </w:r>
      <w:r w:rsidR="007D00B3">
        <w:t> | </w:t>
      </w:r>
      <w:r>
        <w:t>8/2014 – 2/2015</w:t>
      </w:r>
    </w:p>
    <w:p w14:paraId="63E6ED8D" w14:textId="77777777" w:rsidR="00394A6D" w:rsidRDefault="007030C0">
      <w:pPr>
        <w:pStyle w:val="ListBullet"/>
      </w:pPr>
      <w:r>
        <w:t>Work as part of a team to meet deadlines.</w:t>
      </w:r>
    </w:p>
    <w:p w14:paraId="206E7D3D" w14:textId="5836B30C" w:rsidR="00E313CC" w:rsidRPr="001A59E5" w:rsidRDefault="003D64BE" w:rsidP="0070571C">
      <w:pPr>
        <w:pStyle w:val="ListBullet"/>
      </w:pPr>
      <w:r>
        <w:t>Load and unload</w:t>
      </w:r>
      <w:r w:rsidR="007030C0">
        <w:t xml:space="preserve"> packages from various aircraft.</w:t>
      </w:r>
    </w:p>
    <w:sectPr w:rsidR="00E313CC" w:rsidRPr="001A59E5" w:rsidSect="0070571C">
      <w:type w:val="continuous"/>
      <w:pgSz w:w="12240" w:h="15840"/>
      <w:pgMar w:top="1296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D85B51" w14:textId="77777777" w:rsidR="008457E9" w:rsidRDefault="008457E9">
      <w:pPr>
        <w:spacing w:after="0"/>
      </w:pPr>
      <w:r>
        <w:separator/>
      </w:r>
    </w:p>
  </w:endnote>
  <w:endnote w:type="continuationSeparator" w:id="0">
    <w:p w14:paraId="54903E4D" w14:textId="77777777" w:rsidR="008457E9" w:rsidRDefault="008457E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416179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A44245" w14:textId="77777777" w:rsidR="00394A6D" w:rsidRDefault="007D00B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3C9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0B13DC" w14:textId="77777777" w:rsidR="008457E9" w:rsidRDefault="008457E9">
      <w:pPr>
        <w:spacing w:after="0"/>
      </w:pPr>
      <w:r>
        <w:separator/>
      </w:r>
    </w:p>
  </w:footnote>
  <w:footnote w:type="continuationSeparator" w:id="0">
    <w:p w14:paraId="7DC0F224" w14:textId="77777777" w:rsidR="008457E9" w:rsidRDefault="008457E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57D864CE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1A5A"/>
    <w:rsid w:val="00157758"/>
    <w:rsid w:val="001A59E5"/>
    <w:rsid w:val="00203A33"/>
    <w:rsid w:val="00394A6D"/>
    <w:rsid w:val="003D64BE"/>
    <w:rsid w:val="003E6A13"/>
    <w:rsid w:val="00485D0D"/>
    <w:rsid w:val="0051511D"/>
    <w:rsid w:val="0052197A"/>
    <w:rsid w:val="005462BD"/>
    <w:rsid w:val="005F46BA"/>
    <w:rsid w:val="007030C0"/>
    <w:rsid w:val="0070571C"/>
    <w:rsid w:val="007D00B3"/>
    <w:rsid w:val="00823C9A"/>
    <w:rsid w:val="008457E9"/>
    <w:rsid w:val="009477A8"/>
    <w:rsid w:val="00CB53B0"/>
    <w:rsid w:val="00D01E0F"/>
    <w:rsid w:val="00E313CC"/>
    <w:rsid w:val="00EB1A5A"/>
    <w:rsid w:val="00F450C7"/>
    <w:rsid w:val="00F46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B62238"/>
  <w15:chartTrackingRefBased/>
  <w15:docId w15:val="{3D3FB553-9996-4FBE-910A-8281408D4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00B3"/>
  </w:style>
  <w:style w:type="paragraph" w:styleId="Heading1">
    <w:name w:val="heading 1"/>
    <w:basedOn w:val="Normal"/>
    <w:link w:val="Heading1Char"/>
    <w:uiPriority w:val="9"/>
    <w:qFormat/>
    <w:pPr>
      <w:keepNext/>
      <w:keepLines/>
      <w:spacing w:before="500" w:after="100"/>
      <w:outlineLvl w:val="0"/>
    </w:pPr>
    <w:rPr>
      <w:rFonts w:asciiTheme="majorHAnsi" w:eastAsiaTheme="majorEastAsia" w:hAnsiTheme="majorHAnsi" w:cstheme="majorBidi"/>
      <w:b/>
      <w:color w:val="4E4E4E" w:themeColor="accent1" w:themeTint="BF"/>
      <w:sz w:val="2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59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after="80"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color w:val="auto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4E4E4E" w:themeColor="accent1" w:themeTint="BF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59E5"/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e%20Dark%20Tower\AppData\Roaming\Microsoft\Templates\Function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9E37A6FF3BE4485A645622CE3ED5F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212427-0A3D-418D-91AA-4F92CBB21FB8}"/>
      </w:docPartPr>
      <w:docPartBody>
        <w:p w:rsidR="00707204" w:rsidRDefault="00454B67">
          <w:pPr>
            <w:pStyle w:val="69E37A6FF3BE4485A645622CE3ED5F69"/>
          </w:pPr>
          <w:r>
            <w:t>Education</w:t>
          </w:r>
        </w:p>
      </w:docPartBody>
    </w:docPart>
    <w:docPart>
      <w:docPartPr>
        <w:name w:val="53806B1CC72B4E758573130FB99529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10C486-6EB8-44A3-9BBA-AF0D11AC5D08}"/>
      </w:docPartPr>
      <w:docPartBody>
        <w:p w:rsidR="00707204" w:rsidRDefault="00454B67">
          <w:pPr>
            <w:pStyle w:val="53806B1CC72B4E758573130FB9952914"/>
          </w:pPr>
          <w:r>
            <w:t>Skills &amp; Abilities</w:t>
          </w:r>
        </w:p>
      </w:docPartBody>
    </w:docPart>
    <w:docPart>
      <w:docPartPr>
        <w:name w:val="1A2CECED258041BE9B0C6B7C755C5F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8A1701-F675-42F0-B90F-90478ACAE6C2}"/>
      </w:docPartPr>
      <w:docPartBody>
        <w:p w:rsidR="00707204" w:rsidRDefault="00454B67">
          <w:pPr>
            <w:pStyle w:val="1A2CECED258041BE9B0C6B7C755C5F9C"/>
          </w:pPr>
          <w:r>
            <w:t>Communication</w:t>
          </w:r>
        </w:p>
      </w:docPartBody>
    </w:docPart>
    <w:docPart>
      <w:docPartPr>
        <w:name w:val="3179CF3D9D7947E4B878B97E1295EF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3248C7-F9DE-4B02-856E-CDA3D00E5260}"/>
      </w:docPartPr>
      <w:docPartBody>
        <w:p w:rsidR="00707204" w:rsidRDefault="00454B67">
          <w:pPr>
            <w:pStyle w:val="3179CF3D9D7947E4B878B97E1295EFB3"/>
          </w:pPr>
          <w:r>
            <w:t>Leadership</w:t>
          </w:r>
        </w:p>
      </w:docPartBody>
    </w:docPart>
    <w:docPart>
      <w:docPartPr>
        <w:name w:val="7DC68ED1C96A4412AF118D51367E54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2EDF4-3A72-4256-AF7E-CF123151FF89}"/>
      </w:docPartPr>
      <w:docPartBody>
        <w:p w:rsidR="00707204" w:rsidRDefault="00454B67">
          <w:pPr>
            <w:pStyle w:val="7DC68ED1C96A4412AF118D51367E5459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B67"/>
    <w:rsid w:val="001F3900"/>
    <w:rsid w:val="00454B67"/>
    <w:rsid w:val="005D74BD"/>
    <w:rsid w:val="00707204"/>
    <w:rsid w:val="00B23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A88196201C04B2C98C314EAFF3F5BED">
    <w:name w:val="7A88196201C04B2C98C314EAFF3F5BED"/>
  </w:style>
  <w:style w:type="paragraph" w:customStyle="1" w:styleId="4C80F27817BA4C8CBDC24879C649E944">
    <w:name w:val="4C80F27817BA4C8CBDC24879C649E944"/>
  </w:style>
  <w:style w:type="paragraph" w:customStyle="1" w:styleId="2CF5BCEEA9A841E8B1019A53C62078F4">
    <w:name w:val="2CF5BCEEA9A841E8B1019A53C62078F4"/>
  </w:style>
  <w:style w:type="paragraph" w:customStyle="1" w:styleId="459BF85E90D0492EB3DB179E9FA03D6F">
    <w:name w:val="459BF85E90D0492EB3DB179E9FA03D6F"/>
  </w:style>
  <w:style w:type="paragraph" w:customStyle="1" w:styleId="08246FA1336C46C8971AAC415A6EE3DC">
    <w:name w:val="08246FA1336C46C8971AAC415A6EE3DC"/>
  </w:style>
  <w:style w:type="paragraph" w:customStyle="1" w:styleId="9B088989D18F4D29A4433800A4F510E5">
    <w:name w:val="9B088989D18F4D29A4433800A4F510E5"/>
  </w:style>
  <w:style w:type="paragraph" w:customStyle="1" w:styleId="69E37A6FF3BE4485A645622CE3ED5F69">
    <w:name w:val="69E37A6FF3BE4485A645622CE3ED5F69"/>
  </w:style>
  <w:style w:type="paragraph" w:customStyle="1" w:styleId="3ECB20637CD54351A5B99A81E4EAEE5C">
    <w:name w:val="3ECB20637CD54351A5B99A81E4EAEE5C"/>
  </w:style>
  <w:style w:type="paragraph" w:customStyle="1" w:styleId="7C045B75A3FA438DBDBB083A68B0A3A5">
    <w:name w:val="7C045B75A3FA438DBDBB083A68B0A3A5"/>
  </w:style>
  <w:style w:type="paragraph" w:customStyle="1" w:styleId="B9BAC57C0FC84267A25C9A4BEA26D7C5">
    <w:name w:val="B9BAC57C0FC84267A25C9A4BEA26D7C5"/>
  </w:style>
  <w:style w:type="paragraph" w:customStyle="1" w:styleId="68C1D7BA897547D29335F7A21A071E1B">
    <w:name w:val="68C1D7BA897547D29335F7A21A071E1B"/>
  </w:style>
  <w:style w:type="paragraph" w:customStyle="1" w:styleId="53806B1CC72B4E758573130FB9952914">
    <w:name w:val="53806B1CC72B4E758573130FB9952914"/>
  </w:style>
  <w:style w:type="paragraph" w:customStyle="1" w:styleId="3D14E9F1176A4FB29F7555F550CBC7F4">
    <w:name w:val="3D14E9F1176A4FB29F7555F550CBC7F4"/>
  </w:style>
  <w:style w:type="paragraph" w:customStyle="1" w:styleId="857A3B577B124918A7EAFBA710515630">
    <w:name w:val="857A3B577B124918A7EAFBA710515630"/>
  </w:style>
  <w:style w:type="paragraph" w:customStyle="1" w:styleId="782E49035C584EF1A2DAFA40C78446DC">
    <w:name w:val="782E49035C584EF1A2DAFA40C78446DC"/>
  </w:style>
  <w:style w:type="paragraph" w:customStyle="1" w:styleId="0E0DC5E83CF8493B88499C99A2BA8171">
    <w:name w:val="0E0DC5E83CF8493B88499C99A2BA8171"/>
  </w:style>
  <w:style w:type="paragraph" w:customStyle="1" w:styleId="1A2CECED258041BE9B0C6B7C755C5F9C">
    <w:name w:val="1A2CECED258041BE9B0C6B7C755C5F9C"/>
  </w:style>
  <w:style w:type="paragraph" w:customStyle="1" w:styleId="49143863309B48C48FAF2CD44BF4ED22">
    <w:name w:val="49143863309B48C48FAF2CD44BF4ED22"/>
  </w:style>
  <w:style w:type="paragraph" w:customStyle="1" w:styleId="3179CF3D9D7947E4B878B97E1295EFB3">
    <w:name w:val="3179CF3D9D7947E4B878B97E1295EFB3"/>
  </w:style>
  <w:style w:type="paragraph" w:customStyle="1" w:styleId="8B9D43BBF21F46FF97EC0FFB7939AEC2">
    <w:name w:val="8B9D43BBF21F46FF97EC0FFB7939AEC2"/>
  </w:style>
  <w:style w:type="paragraph" w:customStyle="1" w:styleId="7DC68ED1C96A4412AF118D51367E5459">
    <w:name w:val="7DC68ED1C96A4412AF118D51367E5459"/>
  </w:style>
  <w:style w:type="paragraph" w:customStyle="1" w:styleId="D291A964A31F42588C8E3F1C2C77D1E8">
    <w:name w:val="D291A964A31F42588C8E3F1C2C77D1E8"/>
  </w:style>
  <w:style w:type="paragraph" w:customStyle="1" w:styleId="5CC235DA152B4D22A48D40B7A16B0AA3">
    <w:name w:val="5CC235DA152B4D22A48D40B7A16B0AA3"/>
  </w:style>
  <w:style w:type="paragraph" w:customStyle="1" w:styleId="F20B538AF37D408D9EA6CC57413A0995">
    <w:name w:val="F20B538AF37D408D9EA6CC57413A0995"/>
  </w:style>
  <w:style w:type="paragraph" w:customStyle="1" w:styleId="3D8E03D6E6484D9DA980605819473D38">
    <w:name w:val="3D8E03D6E6484D9DA980605819473D3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346152-DC70-483B-A3E5-90ECD17EE5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Resume.dotx</Template>
  <TotalTime>0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The Dark Tower</dc:creator>
  <cp:keywords/>
  <cp:lastModifiedBy>Zachary R Smith</cp:lastModifiedBy>
  <cp:revision>3</cp:revision>
  <dcterms:created xsi:type="dcterms:W3CDTF">2018-04-15T21:45:00Z</dcterms:created>
  <dcterms:modified xsi:type="dcterms:W3CDTF">2018-04-17T06:08:00Z</dcterms:modified>
  <cp:version/>
</cp:coreProperties>
</file>